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D0169" w14:textId="77777777" w:rsidR="007F0AB6" w:rsidRDefault="0040598E" w:rsidP="00102D5A">
      <w:pPr>
        <w:pStyle w:val="NoSpacing"/>
        <w:rPr>
          <w:u w:val="single"/>
        </w:rPr>
      </w:pPr>
      <w:r w:rsidRPr="00102D5A">
        <w:rPr>
          <w:u w:val="single"/>
        </w:rPr>
        <w:t>Passwords</w:t>
      </w:r>
    </w:p>
    <w:p w14:paraId="45FBEAD1" w14:textId="77777777" w:rsidR="00102D5A" w:rsidRPr="00102D5A" w:rsidRDefault="00102D5A" w:rsidP="00102D5A">
      <w:pPr>
        <w:pStyle w:val="NoSpacing"/>
        <w:rPr>
          <w:u w:val="single"/>
        </w:rPr>
      </w:pPr>
    </w:p>
    <w:p w14:paraId="6C6C2D50" w14:textId="77777777" w:rsidR="0040598E" w:rsidRPr="00102D5A" w:rsidRDefault="00102D5A" w:rsidP="00102D5A">
      <w:pPr>
        <w:pStyle w:val="NoSpacing"/>
        <w:rPr>
          <w:u w:val="single"/>
        </w:rPr>
      </w:pPr>
      <w:r w:rsidRPr="00102D5A">
        <w:rPr>
          <w:u w:val="single"/>
        </w:rPr>
        <w:t>Ecobat – admin</w:t>
      </w:r>
    </w:p>
    <w:p w14:paraId="0D134AA8" w14:textId="77777777" w:rsidR="00102D5A" w:rsidRDefault="00102D5A" w:rsidP="00102D5A">
      <w:pPr>
        <w:pStyle w:val="NoSpacing"/>
      </w:pPr>
      <w:r>
        <w:t>Username:</w:t>
      </w:r>
      <w:r w:rsidR="00FF2934">
        <w:t xml:space="preserve"> admin</w:t>
      </w:r>
    </w:p>
    <w:p w14:paraId="3823B46C" w14:textId="77777777" w:rsidR="00102D5A" w:rsidRPr="00FF2934" w:rsidRDefault="00102D5A" w:rsidP="00102D5A">
      <w:pPr>
        <w:pStyle w:val="NoSpacing"/>
      </w:pPr>
      <w:r>
        <w:t>Password:</w:t>
      </w:r>
      <w:r w:rsidR="00FF2934" w:rsidRPr="00FF293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FF2934" w:rsidRPr="00FF2934">
        <w:t>HfPvAJBUYTdAMCD4WNKW</w:t>
      </w:r>
    </w:p>
    <w:p w14:paraId="4CCD5F36" w14:textId="77777777" w:rsidR="00102D5A" w:rsidRDefault="00102D5A" w:rsidP="00102D5A">
      <w:pPr>
        <w:pStyle w:val="NoSpacing"/>
      </w:pPr>
    </w:p>
    <w:p w14:paraId="7DCA7B7F" w14:textId="77777777" w:rsidR="00102D5A" w:rsidRDefault="00102D5A" w:rsidP="00102D5A">
      <w:pPr>
        <w:pStyle w:val="NoSpacing"/>
        <w:rPr>
          <w:u w:val="single"/>
        </w:rPr>
      </w:pPr>
      <w:r w:rsidRPr="00102D5A">
        <w:rPr>
          <w:u w:val="single"/>
        </w:rPr>
        <w:t>cPanel</w:t>
      </w:r>
    </w:p>
    <w:p w14:paraId="5BF0B205" w14:textId="77777777" w:rsidR="008C0D9E" w:rsidRPr="008C0D9E" w:rsidRDefault="008C0D9E" w:rsidP="00102D5A">
      <w:pPr>
        <w:pStyle w:val="NoSpacing"/>
      </w:pPr>
      <w:r w:rsidRPr="008C0D9E">
        <w:t>https://web1.iseek.host:8443/login_up.php</w:t>
      </w:r>
    </w:p>
    <w:p w14:paraId="3BEA3F76" w14:textId="77777777" w:rsidR="00102D5A" w:rsidRDefault="00102D5A" w:rsidP="00102D5A">
      <w:pPr>
        <w:pStyle w:val="NoSpacing"/>
      </w:pPr>
      <w:r>
        <w:t>Username:</w:t>
      </w:r>
      <w:r w:rsidR="00FF2934">
        <w:t xml:space="preserve"> ecobat</w:t>
      </w:r>
    </w:p>
    <w:p w14:paraId="24915CF3" w14:textId="77777777" w:rsidR="00102D5A" w:rsidRPr="00FF2934" w:rsidRDefault="00102D5A" w:rsidP="00102D5A">
      <w:pPr>
        <w:pStyle w:val="NoSpacing"/>
      </w:pPr>
      <w:r>
        <w:t>Password:</w:t>
      </w:r>
      <w:r w:rsidR="00FF2934">
        <w:t xml:space="preserve"> </w:t>
      </w:r>
      <w:r w:rsidR="008C0D9E">
        <w:rPr>
          <w:rFonts w:ascii="Calibri" w:hAnsi="Calibri" w:cs="Calibri"/>
          <w:color w:val="000000"/>
          <w:shd w:val="clear" w:color="auto" w:fill="FFFFFF"/>
        </w:rPr>
        <w:t>aVg0oYK3OY5j</w:t>
      </w:r>
    </w:p>
    <w:p w14:paraId="77A789E6" w14:textId="77777777" w:rsidR="00102D5A" w:rsidRDefault="00102D5A" w:rsidP="00102D5A">
      <w:pPr>
        <w:pStyle w:val="NoSpacing"/>
      </w:pPr>
    </w:p>
    <w:p w14:paraId="71624286" w14:textId="77777777" w:rsidR="00102D5A" w:rsidRPr="00102D5A" w:rsidRDefault="00102D5A" w:rsidP="00102D5A">
      <w:pPr>
        <w:pStyle w:val="NoSpacing"/>
        <w:rPr>
          <w:u w:val="single"/>
        </w:rPr>
      </w:pPr>
      <w:r>
        <w:rPr>
          <w:u w:val="single"/>
        </w:rPr>
        <w:t>YouT</w:t>
      </w:r>
      <w:r w:rsidRPr="00102D5A">
        <w:rPr>
          <w:u w:val="single"/>
        </w:rPr>
        <w:t>ube</w:t>
      </w:r>
    </w:p>
    <w:p w14:paraId="619F0630" w14:textId="77777777" w:rsidR="00102D5A" w:rsidRDefault="00102D5A" w:rsidP="00102D5A">
      <w:pPr>
        <w:pStyle w:val="NoSpacing"/>
      </w:pPr>
      <w:r>
        <w:t>Username: Mammal.Society@themammalsociety.org</w:t>
      </w:r>
    </w:p>
    <w:p w14:paraId="2CBD54DA" w14:textId="77777777" w:rsidR="00102D5A" w:rsidRDefault="00102D5A" w:rsidP="00102D5A">
      <w:pPr>
        <w:pStyle w:val="NoSpacing"/>
      </w:pPr>
      <w:r>
        <w:t>Password: m3mm3ls6254</w:t>
      </w:r>
    </w:p>
    <w:p w14:paraId="766CFADF" w14:textId="77777777" w:rsidR="00102D5A" w:rsidRDefault="00102D5A" w:rsidP="00102D5A">
      <w:pPr>
        <w:pStyle w:val="NoSpacing"/>
      </w:pPr>
    </w:p>
    <w:p w14:paraId="4DE12862" w14:textId="77777777" w:rsidR="00102D5A" w:rsidRPr="00102D5A" w:rsidRDefault="00102D5A" w:rsidP="00102D5A">
      <w:pPr>
        <w:pStyle w:val="NoSpacing"/>
        <w:rPr>
          <w:u w:val="single"/>
        </w:rPr>
      </w:pPr>
      <w:proofErr w:type="spellStart"/>
      <w:r w:rsidRPr="00102D5A">
        <w:rPr>
          <w:u w:val="single"/>
        </w:rPr>
        <w:t>wildLABS</w:t>
      </w:r>
      <w:proofErr w:type="spellEnd"/>
    </w:p>
    <w:p w14:paraId="51D71CAE" w14:textId="77777777" w:rsidR="00102D5A" w:rsidRDefault="00102D5A" w:rsidP="00102D5A">
      <w:pPr>
        <w:pStyle w:val="NoSpacing"/>
      </w:pPr>
      <w:r>
        <w:t>Username: info@ecobat.org.uk</w:t>
      </w:r>
    </w:p>
    <w:p w14:paraId="44741A53" w14:textId="77777777" w:rsidR="00102D5A" w:rsidRDefault="00102D5A" w:rsidP="00102D5A">
      <w:pPr>
        <w:pStyle w:val="NoSpacing"/>
      </w:pPr>
      <w:r>
        <w:t>Password: Pipistrelle1</w:t>
      </w:r>
    </w:p>
    <w:p w14:paraId="3522B732" w14:textId="77777777" w:rsidR="00102D5A" w:rsidRDefault="00102D5A" w:rsidP="00102D5A">
      <w:pPr>
        <w:pStyle w:val="NoSpacing"/>
      </w:pPr>
    </w:p>
    <w:p w14:paraId="0FDAD93A" w14:textId="77777777" w:rsidR="00102D5A" w:rsidRPr="00102D5A" w:rsidRDefault="00102D5A" w:rsidP="00102D5A">
      <w:pPr>
        <w:pStyle w:val="NoSpacing"/>
        <w:rPr>
          <w:u w:val="single"/>
        </w:rPr>
      </w:pPr>
      <w:r w:rsidRPr="00102D5A">
        <w:rPr>
          <w:u w:val="single"/>
        </w:rPr>
        <w:t>shinyapps.io</w:t>
      </w:r>
      <w:r w:rsidR="008C0D9E">
        <w:rPr>
          <w:u w:val="single"/>
        </w:rPr>
        <w:t xml:space="preserve"> (R Markdown code)</w:t>
      </w:r>
    </w:p>
    <w:p w14:paraId="59CC344D" w14:textId="77777777" w:rsidR="00102D5A" w:rsidRDefault="00102D5A" w:rsidP="00102D5A">
      <w:pPr>
        <w:pStyle w:val="NoSpacing"/>
      </w:pPr>
      <w:r>
        <w:t xml:space="preserve">Username: </w:t>
      </w:r>
      <w:bookmarkStart w:id="0" w:name="_GoBack"/>
      <w:r>
        <w:t>info@ecobat.org.uk</w:t>
      </w:r>
    </w:p>
    <w:bookmarkEnd w:id="0"/>
    <w:p w14:paraId="09FF4A96" w14:textId="77777777" w:rsidR="00102D5A" w:rsidRDefault="00102D5A" w:rsidP="00102D5A">
      <w:pPr>
        <w:pStyle w:val="NoSpacing"/>
      </w:pPr>
      <w:r>
        <w:t>Password: Pipistrelle1</w:t>
      </w:r>
    </w:p>
    <w:p w14:paraId="21DD2374" w14:textId="77777777" w:rsidR="00102D5A" w:rsidRDefault="00102D5A" w:rsidP="00102D5A">
      <w:pPr>
        <w:pStyle w:val="NoSpacing"/>
      </w:pPr>
    </w:p>
    <w:p w14:paraId="3BA5CD24" w14:textId="2FCC3371" w:rsidR="00102D5A" w:rsidRPr="00102D5A" w:rsidRDefault="00102D5A" w:rsidP="00102D5A">
      <w:pPr>
        <w:pStyle w:val="NoSpacing"/>
        <w:rPr>
          <w:u w:val="single"/>
        </w:rPr>
      </w:pPr>
      <w:r>
        <w:rPr>
          <w:u w:val="single"/>
        </w:rPr>
        <w:t>E</w:t>
      </w:r>
      <w:r w:rsidRPr="00102D5A">
        <w:rPr>
          <w:u w:val="single"/>
        </w:rPr>
        <w:t>mail</w:t>
      </w:r>
      <w:r w:rsidR="008C0D9E">
        <w:rPr>
          <w:u w:val="single"/>
        </w:rPr>
        <w:t xml:space="preserve"> (</w:t>
      </w:r>
      <w:hyperlink r:id="rId4" w:history="1">
        <w:r w:rsidR="007F0AB6" w:rsidRPr="005235B5">
          <w:rPr>
            <w:rStyle w:val="Hyperlink"/>
          </w:rPr>
          <w:t>http://webmail.ecobat.org.uk/roundcube/?_task=mail&amp;_mbox=INBOX</w:t>
        </w:r>
      </w:hyperlink>
      <w:r w:rsidR="007F0AB6">
        <w:rPr>
          <w:u w:val="single"/>
        </w:rPr>
        <w:t xml:space="preserve"> </w:t>
      </w:r>
      <w:r w:rsidR="008C0D9E">
        <w:rPr>
          <w:u w:val="single"/>
        </w:rPr>
        <w:t>)</w:t>
      </w:r>
    </w:p>
    <w:p w14:paraId="62BBBA2A" w14:textId="77777777" w:rsidR="00102D5A" w:rsidRDefault="00102D5A" w:rsidP="00102D5A">
      <w:pPr>
        <w:pStyle w:val="NoSpacing"/>
      </w:pPr>
      <w:r>
        <w:t>Username: info@ecobat.org.uk</w:t>
      </w:r>
    </w:p>
    <w:p w14:paraId="56E1C029" w14:textId="77777777" w:rsidR="00102D5A" w:rsidRPr="008C0D9E" w:rsidRDefault="00102D5A" w:rsidP="008C0D9E">
      <w:pPr>
        <w:pStyle w:val="NoSpacing"/>
        <w:rPr>
          <w:lang w:eastAsia="en-GB"/>
        </w:rPr>
      </w:pPr>
      <w:r>
        <w:t>Password:</w:t>
      </w:r>
      <w:r w:rsidR="00DB076F">
        <w:t xml:space="preserve"> </w:t>
      </w:r>
      <w:r w:rsidR="008C0D9E" w:rsidRPr="008C0D9E">
        <w:rPr>
          <w:lang w:eastAsia="en-GB"/>
        </w:rPr>
        <w:t>aVg0oYK3OY5jp!</w:t>
      </w:r>
    </w:p>
    <w:p w14:paraId="2D95DC1B" w14:textId="77777777" w:rsidR="00102D5A" w:rsidRDefault="00102D5A" w:rsidP="008C0D9E">
      <w:pPr>
        <w:pStyle w:val="NoSpacing"/>
      </w:pPr>
    </w:p>
    <w:p w14:paraId="6929D145" w14:textId="77777777" w:rsidR="00102D5A" w:rsidRPr="00102D5A" w:rsidRDefault="00102D5A" w:rsidP="00102D5A">
      <w:pPr>
        <w:pStyle w:val="NoSpacing"/>
        <w:rPr>
          <w:u w:val="single"/>
        </w:rPr>
      </w:pPr>
      <w:r w:rsidRPr="00102D5A">
        <w:rPr>
          <w:u w:val="single"/>
        </w:rPr>
        <w:t>GitHub</w:t>
      </w:r>
    </w:p>
    <w:p w14:paraId="044E3FA1" w14:textId="77777777" w:rsidR="00102D5A" w:rsidRDefault="00FF2934" w:rsidP="00102D5A">
      <w:pPr>
        <w:pStyle w:val="NoSpacing"/>
      </w:pPr>
      <w:r>
        <w:t xml:space="preserve">Make an account and ask John van Breda to add you to the </w:t>
      </w:r>
      <w:proofErr w:type="spellStart"/>
      <w:r>
        <w:t>Ecobat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8EBA4C2" w14:textId="77777777" w:rsidR="00FF2934" w:rsidRPr="00FF2934" w:rsidRDefault="00FF2934" w:rsidP="00FF2934">
      <w:pPr>
        <w:pStyle w:val="NoSpacing"/>
      </w:pPr>
      <w:r w:rsidRPr="00FF2934">
        <w:t>OR</w:t>
      </w:r>
    </w:p>
    <w:p w14:paraId="131C72D5" w14:textId="77777777" w:rsidR="00FF2934" w:rsidRPr="00FF2934" w:rsidRDefault="00FF2934" w:rsidP="00FF2934">
      <w:pPr>
        <w:pStyle w:val="NoSpacing"/>
      </w:pPr>
      <w:proofErr w:type="spellStart"/>
      <w:r w:rsidRPr="00FF2934">
        <w:t>SophieDavison</w:t>
      </w:r>
      <w:proofErr w:type="spellEnd"/>
    </w:p>
    <w:p w14:paraId="456E0C60" w14:textId="77777777" w:rsidR="00FF2934" w:rsidRPr="00FF2934" w:rsidRDefault="00FF2934" w:rsidP="00FF2934">
      <w:pPr>
        <w:pStyle w:val="NoSpacing"/>
      </w:pPr>
      <w:r w:rsidRPr="00FF2934">
        <w:t>Ecobat2016</w:t>
      </w:r>
    </w:p>
    <w:p w14:paraId="01E84EA8" w14:textId="2BB9812B" w:rsidR="008C0D9E" w:rsidRDefault="008C0D9E" w:rsidP="00102D5A">
      <w:pPr>
        <w:pStyle w:val="NoSpacing"/>
      </w:pPr>
    </w:p>
    <w:p w14:paraId="069D2851" w14:textId="416D2C0F" w:rsidR="00243A74" w:rsidRDefault="00243A74" w:rsidP="00102D5A">
      <w:pPr>
        <w:pStyle w:val="NoSpacing"/>
      </w:pPr>
      <w:r>
        <w:t>Twitter</w:t>
      </w:r>
    </w:p>
    <w:p w14:paraId="14402148" w14:textId="3307B69F" w:rsidR="00243A74" w:rsidRDefault="00243A74" w:rsidP="00102D5A">
      <w:pPr>
        <w:pStyle w:val="NoSpacing"/>
      </w:pPr>
      <w:r w:rsidRPr="00243A74">
        <w:t>@</w:t>
      </w:r>
      <w:proofErr w:type="spellStart"/>
      <w:r w:rsidRPr="00243A74">
        <w:t>EcobatOrgUk</w:t>
      </w:r>
      <w:proofErr w:type="spellEnd"/>
    </w:p>
    <w:p w14:paraId="749C4F9B" w14:textId="77777777" w:rsidR="00243A74" w:rsidRDefault="00243A74" w:rsidP="00243A74">
      <w:pPr>
        <w:pStyle w:val="NoSpacing"/>
      </w:pPr>
      <w:r>
        <w:t>Pipistrelle1</w:t>
      </w:r>
    </w:p>
    <w:p w14:paraId="49F5C53B" w14:textId="77777777" w:rsidR="00243A74" w:rsidRDefault="00243A74" w:rsidP="00102D5A">
      <w:pPr>
        <w:pStyle w:val="NoSpacing"/>
      </w:pPr>
    </w:p>
    <w:sectPr w:rsidR="0024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8E"/>
    <w:rsid w:val="000E2B29"/>
    <w:rsid w:val="00102D5A"/>
    <w:rsid w:val="00243A74"/>
    <w:rsid w:val="0040598E"/>
    <w:rsid w:val="00611232"/>
    <w:rsid w:val="007F0AB6"/>
    <w:rsid w:val="008C0D9E"/>
    <w:rsid w:val="00A63EA1"/>
    <w:rsid w:val="00A7084D"/>
    <w:rsid w:val="00D17C90"/>
    <w:rsid w:val="00D9102D"/>
    <w:rsid w:val="00DB076F"/>
    <w:rsid w:val="00E8110A"/>
    <w:rsid w:val="00EA60A0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24F4"/>
  <w15:chartTrackingRefBased/>
  <w15:docId w15:val="{7EDA226A-73DF-488D-8E60-2E4F53DD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D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29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29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F0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6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39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237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mail.ecobat.org.uk/roundcube/?_task=mail&amp;_mbox=IN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490E81F6</Template>
  <TotalTime>405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Davison</dc:creator>
  <cp:keywords/>
  <dc:description/>
  <cp:lastModifiedBy>Beth Smith</cp:lastModifiedBy>
  <cp:revision>4</cp:revision>
  <dcterms:created xsi:type="dcterms:W3CDTF">2018-10-08T17:01:00Z</dcterms:created>
  <dcterms:modified xsi:type="dcterms:W3CDTF">2018-11-15T18:17:00Z</dcterms:modified>
</cp:coreProperties>
</file>