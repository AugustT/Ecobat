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8F826" w14:textId="77777777" w:rsidR="00B35D25" w:rsidRPr="00D2691F" w:rsidRDefault="006967E4" w:rsidP="00D2691F">
      <w:pPr>
        <w:pStyle w:val="NoSpacing"/>
        <w:rPr>
          <w:u w:val="single"/>
        </w:rPr>
      </w:pPr>
      <w:r w:rsidRPr="00D2691F">
        <w:rPr>
          <w:u w:val="single"/>
        </w:rPr>
        <w:t>How to edit the code for the Shiny app</w:t>
      </w:r>
    </w:p>
    <w:p w14:paraId="4BBF1782" w14:textId="77777777" w:rsidR="006967E4" w:rsidRDefault="006967E4" w:rsidP="00D2691F">
      <w:pPr>
        <w:pStyle w:val="NoSpacing"/>
      </w:pPr>
      <w:r w:rsidRPr="00B35D25">
        <w:rPr>
          <w:highlight w:val="yellow"/>
        </w:rPr>
        <w:t xml:space="preserve">App-2 is the code </w:t>
      </w:r>
      <w:r w:rsidR="001D5294" w:rsidRPr="00B35D25">
        <w:rPr>
          <w:highlight w:val="yellow"/>
        </w:rPr>
        <w:t>for the app which is embedded in the Ecobat website</w:t>
      </w:r>
      <w:r w:rsidR="00D2691F" w:rsidRPr="00B35D25">
        <w:rPr>
          <w:highlight w:val="yellow"/>
        </w:rPr>
        <w:t xml:space="preserve"> – this is the one you will want to edit</w:t>
      </w:r>
      <w:r w:rsidR="001D5294" w:rsidRPr="00B35D25">
        <w:rPr>
          <w:highlight w:val="yellow"/>
        </w:rPr>
        <w:t>.</w:t>
      </w:r>
    </w:p>
    <w:p w14:paraId="7CF5C425" w14:textId="77777777" w:rsidR="006967E4" w:rsidRDefault="006967E4" w:rsidP="00D2691F">
      <w:pPr>
        <w:pStyle w:val="NoSpacing"/>
      </w:pPr>
      <w:r>
        <w:t>App-1 and App-3 are also published</w:t>
      </w:r>
      <w:r w:rsidR="00FC0D73">
        <w:t xml:space="preserve"> but these are not embedded on the Ecobat website and were developed for testing purposes</w:t>
      </w:r>
      <w:r w:rsidR="001D5294">
        <w:t>.</w:t>
      </w:r>
    </w:p>
    <w:p w14:paraId="7B72AB2F" w14:textId="77777777" w:rsidR="0078450F" w:rsidRDefault="0078450F" w:rsidP="00D2691F">
      <w:pPr>
        <w:pStyle w:val="NoSpacing"/>
      </w:pPr>
    </w:p>
    <w:p w14:paraId="791E3211" w14:textId="77777777" w:rsidR="0078450F" w:rsidRDefault="0078450F" w:rsidP="00D2691F">
      <w:pPr>
        <w:pStyle w:val="NoSpacing"/>
      </w:pPr>
      <w:r>
        <w:t>The R Markdown script in App-3 works in RStudio with csv files downloaded from Ecobat but the R Markdown scripts in App-1 and App-2 will not. App-3 will not work with csv files when deployed to Shiny. Therefore</w:t>
      </w:r>
      <w:r w:rsidR="003823A5">
        <w:t>,</w:t>
      </w:r>
      <w:r>
        <w:t xml:space="preserve"> </w:t>
      </w:r>
      <w:r w:rsidRPr="00B35D25">
        <w:rPr>
          <w:highlight w:val="yellow"/>
        </w:rPr>
        <w:t>developments should be made in App-3 and once it is confirmed they work, migrated to App-2.</w:t>
      </w:r>
    </w:p>
    <w:p w14:paraId="1673AA18" w14:textId="77777777" w:rsidR="0078450F" w:rsidRDefault="0078450F" w:rsidP="00D2691F">
      <w:pPr>
        <w:pStyle w:val="NoSpacing"/>
      </w:pPr>
      <w:r>
        <w:t xml:space="preserve">App-3’s R Markdown script </w:t>
      </w:r>
      <w:proofErr w:type="gramStart"/>
      <w:r>
        <w:t>contains ..</w:t>
      </w:r>
      <w:proofErr w:type="gramEnd"/>
      <w:r>
        <w:rPr>
          <w:rFonts w:cstheme="minorHAnsi"/>
        </w:rPr>
        <w:t xml:space="preserve">ï before </w:t>
      </w:r>
      <w:proofErr w:type="spellStart"/>
      <w:r>
        <w:rPr>
          <w:rFonts w:cstheme="minorHAnsi"/>
        </w:rPr>
        <w:t>location_name</w:t>
      </w:r>
      <w:proofErr w:type="spellEnd"/>
      <w:r>
        <w:rPr>
          <w:rFonts w:cstheme="minorHAnsi"/>
        </w:rPr>
        <w:t xml:space="preserve"> in all places ‘</w:t>
      </w:r>
      <w:proofErr w:type="spellStart"/>
      <w:r>
        <w:rPr>
          <w:rFonts w:cstheme="minorHAnsi"/>
        </w:rPr>
        <w:t>location_name</w:t>
      </w:r>
      <w:proofErr w:type="spellEnd"/>
      <w:r>
        <w:rPr>
          <w:rFonts w:cstheme="minorHAnsi"/>
        </w:rPr>
        <w:t xml:space="preserve">’ occurs </w:t>
      </w:r>
      <w:r w:rsidR="003823A5">
        <w:rPr>
          <w:rFonts w:cstheme="minorHAnsi"/>
        </w:rPr>
        <w:t>in the script to accommodate the UTF-8 symbol in the CSV download which for some reason R Studio can’t cope with but Shiny can.</w:t>
      </w:r>
    </w:p>
    <w:p w14:paraId="6E510E31" w14:textId="77777777" w:rsidR="00FC0D73" w:rsidRDefault="00FC0D73" w:rsidP="00D2691F">
      <w:pPr>
        <w:pStyle w:val="NoSpacing"/>
      </w:pPr>
    </w:p>
    <w:p w14:paraId="369A65D6" w14:textId="77777777" w:rsidR="00D2691F" w:rsidRPr="00D2691F" w:rsidRDefault="00D2691F" w:rsidP="00D2691F">
      <w:pPr>
        <w:pStyle w:val="NoSpacing"/>
        <w:rPr>
          <w:u w:val="single"/>
        </w:rPr>
      </w:pPr>
      <w:r w:rsidRPr="00D2691F">
        <w:rPr>
          <w:u w:val="single"/>
        </w:rPr>
        <w:t>R Studio</w:t>
      </w:r>
    </w:p>
    <w:p w14:paraId="5C419C48" w14:textId="77777777" w:rsidR="00FC0D73" w:rsidRDefault="00FC0D73" w:rsidP="00D2691F">
      <w:pPr>
        <w:pStyle w:val="NoSpacing"/>
      </w:pPr>
      <w:r>
        <w:t>RStudio needs to be installed. You also will need to install and load the following packages:</w:t>
      </w:r>
    </w:p>
    <w:p w14:paraId="5C155251" w14:textId="77777777" w:rsidR="00FC0D73" w:rsidRDefault="00FC0D73" w:rsidP="00D2691F">
      <w:pPr>
        <w:pStyle w:val="NoSpacing"/>
        <w:numPr>
          <w:ilvl w:val="0"/>
          <w:numId w:val="4"/>
        </w:numPr>
      </w:pPr>
      <w:r>
        <w:t>shiny</w:t>
      </w:r>
    </w:p>
    <w:p w14:paraId="3903D74D" w14:textId="77777777" w:rsidR="00FC0D73" w:rsidRDefault="00FC0D73" w:rsidP="00D2691F">
      <w:pPr>
        <w:pStyle w:val="NoSpacing"/>
        <w:numPr>
          <w:ilvl w:val="0"/>
          <w:numId w:val="4"/>
        </w:numPr>
      </w:pPr>
      <w:proofErr w:type="spellStart"/>
      <w:r>
        <w:t>rmarkdown</w:t>
      </w:r>
      <w:proofErr w:type="spellEnd"/>
    </w:p>
    <w:p w14:paraId="636771B3" w14:textId="77777777" w:rsidR="00FC0D73" w:rsidRDefault="00FC0D73" w:rsidP="00D2691F">
      <w:pPr>
        <w:pStyle w:val="NoSpacing"/>
        <w:numPr>
          <w:ilvl w:val="0"/>
          <w:numId w:val="4"/>
        </w:numPr>
      </w:pPr>
      <w:r>
        <w:t>ggplot2</w:t>
      </w:r>
    </w:p>
    <w:p w14:paraId="1281B9DF" w14:textId="77777777" w:rsidR="00FC0D73" w:rsidRDefault="00FC0D73" w:rsidP="00D2691F">
      <w:pPr>
        <w:pStyle w:val="NoSpacing"/>
        <w:numPr>
          <w:ilvl w:val="0"/>
          <w:numId w:val="4"/>
        </w:numPr>
      </w:pPr>
      <w:proofErr w:type="spellStart"/>
      <w:r>
        <w:t>knitr</w:t>
      </w:r>
      <w:proofErr w:type="spellEnd"/>
    </w:p>
    <w:p w14:paraId="15C44B53" w14:textId="77777777" w:rsidR="00FC0D73" w:rsidRDefault="00FC0D73" w:rsidP="00D2691F">
      <w:pPr>
        <w:pStyle w:val="NoSpacing"/>
        <w:numPr>
          <w:ilvl w:val="0"/>
          <w:numId w:val="4"/>
        </w:numPr>
      </w:pPr>
      <w:r>
        <w:t>pander</w:t>
      </w:r>
    </w:p>
    <w:p w14:paraId="268A622E" w14:textId="77777777" w:rsidR="00FC0D73" w:rsidRDefault="00FC0D73" w:rsidP="00D2691F">
      <w:pPr>
        <w:pStyle w:val="NoSpacing"/>
        <w:numPr>
          <w:ilvl w:val="0"/>
          <w:numId w:val="4"/>
        </w:numPr>
      </w:pPr>
      <w:proofErr w:type="spellStart"/>
      <w:r>
        <w:t>plyr</w:t>
      </w:r>
      <w:proofErr w:type="spellEnd"/>
    </w:p>
    <w:p w14:paraId="25E54CF0" w14:textId="77777777" w:rsidR="00FC0D73" w:rsidRDefault="00FC0D73" w:rsidP="00D2691F">
      <w:pPr>
        <w:pStyle w:val="NoSpacing"/>
        <w:numPr>
          <w:ilvl w:val="0"/>
          <w:numId w:val="4"/>
        </w:numPr>
      </w:pPr>
      <w:proofErr w:type="spellStart"/>
      <w:r>
        <w:t>tidyr</w:t>
      </w:r>
      <w:proofErr w:type="spellEnd"/>
    </w:p>
    <w:p w14:paraId="68C55EF0" w14:textId="77777777" w:rsidR="00FC0D73" w:rsidRDefault="00FC0D73" w:rsidP="00D2691F">
      <w:pPr>
        <w:pStyle w:val="NoSpacing"/>
        <w:numPr>
          <w:ilvl w:val="0"/>
          <w:numId w:val="4"/>
        </w:numPr>
      </w:pPr>
      <w:proofErr w:type="spellStart"/>
      <w:r>
        <w:t>rcompanion</w:t>
      </w:r>
      <w:proofErr w:type="spellEnd"/>
    </w:p>
    <w:p w14:paraId="76D80F86" w14:textId="77777777" w:rsidR="00017390" w:rsidRDefault="00017390" w:rsidP="00D2691F">
      <w:pPr>
        <w:pStyle w:val="NoSpacing"/>
      </w:pPr>
    </w:p>
    <w:p w14:paraId="59D88EED" w14:textId="77777777" w:rsidR="00D2691F" w:rsidRPr="00D2691F" w:rsidRDefault="00D2691F" w:rsidP="00D2691F">
      <w:pPr>
        <w:pStyle w:val="NoSpacing"/>
        <w:rPr>
          <w:u w:val="single"/>
        </w:rPr>
      </w:pPr>
      <w:proofErr w:type="spellStart"/>
      <w:r w:rsidRPr="00D2691F">
        <w:rPr>
          <w:u w:val="single"/>
        </w:rPr>
        <w:t>RSConnect</w:t>
      </w:r>
      <w:proofErr w:type="spellEnd"/>
    </w:p>
    <w:p w14:paraId="63EFEEB1" w14:textId="77777777" w:rsidR="001D5294" w:rsidRDefault="00FC0D73" w:rsidP="00D2691F">
      <w:pPr>
        <w:pStyle w:val="NoSpacing"/>
      </w:pPr>
      <w:r>
        <w:t>To be able to publish apps to the Ecobat Shiny</w:t>
      </w:r>
      <w:r w:rsidR="001D5294">
        <w:t xml:space="preserve"> </w:t>
      </w:r>
      <w:r>
        <w:t>Apps account, you will need to connect the computer to the Ecobat Account. To do this, log into shinyapps.io in a browser</w:t>
      </w:r>
      <w:r w:rsidR="001D5294">
        <w:t xml:space="preserve"> using the log in details below.</w:t>
      </w:r>
    </w:p>
    <w:p w14:paraId="06A4D8EA" w14:textId="77777777" w:rsidR="001D5294" w:rsidRDefault="001D5294" w:rsidP="00D2691F">
      <w:pPr>
        <w:pStyle w:val="NoSpacing"/>
      </w:pPr>
      <w:r>
        <w:t>Username:</w:t>
      </w:r>
      <w:r w:rsidR="00FC0D73">
        <w:t xml:space="preserve"> </w:t>
      </w:r>
      <w:hyperlink r:id="rId5" w:history="1">
        <w:r w:rsidR="00FC0D73" w:rsidRPr="003A53C4">
          <w:rPr>
            <w:rStyle w:val="Hyperlink"/>
          </w:rPr>
          <w:t>info@ecobat.org.uk</w:t>
        </w:r>
      </w:hyperlink>
    </w:p>
    <w:p w14:paraId="7D224FF6" w14:textId="77777777" w:rsidR="00FC0D73" w:rsidRDefault="001D5294" w:rsidP="00D2691F">
      <w:pPr>
        <w:pStyle w:val="NoSpacing"/>
      </w:pPr>
      <w:r>
        <w:t>Password:</w:t>
      </w:r>
      <w:r w:rsidR="00FC0D73">
        <w:t xml:space="preserve"> Pipistrelle1 (with the capital P)</w:t>
      </w:r>
    </w:p>
    <w:p w14:paraId="28629119" w14:textId="77777777" w:rsidR="00FC0D73" w:rsidRDefault="00FC0D73" w:rsidP="00D2691F">
      <w:pPr>
        <w:pStyle w:val="NoSpacing"/>
      </w:pPr>
    </w:p>
    <w:p w14:paraId="686521F4" w14:textId="77777777" w:rsidR="00FC0D73" w:rsidRDefault="00FC0D73" w:rsidP="00D2691F">
      <w:pPr>
        <w:pStyle w:val="NoSpacing"/>
      </w:pPr>
      <w:r>
        <w:t>Then you can follow the instructions on this page to link your computer up to the Shiny Apps account www.shinyapps.io/admin/#/dashboard or follow these steps</w:t>
      </w:r>
    </w:p>
    <w:p w14:paraId="0AD47E7C" w14:textId="77777777" w:rsidR="00FC0D73" w:rsidRDefault="00FC0D73" w:rsidP="00D2691F">
      <w:pPr>
        <w:pStyle w:val="NoSpacing"/>
      </w:pPr>
    </w:p>
    <w:p w14:paraId="150523A8" w14:textId="77777777" w:rsidR="00FC0D73" w:rsidRDefault="00FC0D73" w:rsidP="00D2691F">
      <w:pPr>
        <w:pStyle w:val="NoSpacing"/>
        <w:numPr>
          <w:ilvl w:val="0"/>
          <w:numId w:val="3"/>
        </w:numPr>
      </w:pPr>
      <w:r>
        <w:t xml:space="preserve">Install the </w:t>
      </w:r>
      <w:proofErr w:type="spellStart"/>
      <w:r>
        <w:t>rsconnect</w:t>
      </w:r>
      <w:proofErr w:type="spellEnd"/>
      <w:r>
        <w:t xml:space="preserve"> R package – can be installed directly from CRAN</w:t>
      </w:r>
      <w:r w:rsidR="00017390">
        <w:t>.</w:t>
      </w:r>
    </w:p>
    <w:p w14:paraId="013597E3" w14:textId="77777777" w:rsidR="00017390" w:rsidRDefault="00017390" w:rsidP="00D2691F">
      <w:pPr>
        <w:pStyle w:val="NoSpacing"/>
      </w:pPr>
    </w:p>
    <w:p w14:paraId="00108742" w14:textId="77777777" w:rsidR="00017390" w:rsidRDefault="00017390" w:rsidP="00D2691F">
      <w:pPr>
        <w:pStyle w:val="NoSpacing"/>
      </w:pPr>
      <w:r>
        <w:t>To make sure you have the latest version run following code in your R console:</w:t>
      </w:r>
    </w:p>
    <w:p w14:paraId="15218D67" w14:textId="77777777" w:rsidR="00017390" w:rsidRPr="00D2691F" w:rsidRDefault="00017390" w:rsidP="00D2691F">
      <w:pPr>
        <w:pStyle w:val="NoSpacing"/>
        <w:rPr>
          <w:rFonts w:ascii="Consolas" w:hAnsi="Consolas"/>
          <w:color w:val="333333"/>
          <w:sz w:val="20"/>
        </w:rPr>
      </w:pPr>
      <w:proofErr w:type="spellStart"/>
      <w:proofErr w:type="gramStart"/>
      <w:r w:rsidRPr="00D2691F">
        <w:rPr>
          <w:rFonts w:ascii="Consolas" w:hAnsi="Consolas"/>
          <w:color w:val="333333"/>
          <w:sz w:val="20"/>
        </w:rPr>
        <w:t>install.packages</w:t>
      </w:r>
      <w:proofErr w:type="spellEnd"/>
      <w:r w:rsidRPr="00D2691F">
        <w:rPr>
          <w:rFonts w:ascii="Consolas" w:hAnsi="Consolas"/>
          <w:color w:val="333333"/>
          <w:sz w:val="20"/>
        </w:rPr>
        <w:t>(</w:t>
      </w:r>
      <w:proofErr w:type="gramEnd"/>
      <w:r w:rsidRPr="00D2691F">
        <w:rPr>
          <w:rFonts w:ascii="Consolas" w:hAnsi="Consolas"/>
          <w:color w:val="333333"/>
          <w:sz w:val="20"/>
        </w:rPr>
        <w:t>'</w:t>
      </w:r>
      <w:proofErr w:type="spellStart"/>
      <w:r w:rsidRPr="00D2691F">
        <w:rPr>
          <w:rFonts w:ascii="Consolas" w:hAnsi="Consolas"/>
          <w:color w:val="333333"/>
          <w:sz w:val="20"/>
        </w:rPr>
        <w:t>rsconnect</w:t>
      </w:r>
      <w:proofErr w:type="spellEnd"/>
      <w:r w:rsidRPr="00D2691F">
        <w:rPr>
          <w:rFonts w:ascii="Consolas" w:hAnsi="Consolas"/>
          <w:color w:val="333333"/>
          <w:sz w:val="20"/>
        </w:rPr>
        <w:t>')</w:t>
      </w:r>
    </w:p>
    <w:p w14:paraId="433A5DA7" w14:textId="77777777" w:rsidR="00017390" w:rsidRDefault="00017390" w:rsidP="00D2691F">
      <w:pPr>
        <w:pStyle w:val="NoSpacing"/>
      </w:pPr>
    </w:p>
    <w:p w14:paraId="3127A9FA" w14:textId="77777777" w:rsidR="00017390" w:rsidRDefault="00017390" w:rsidP="00D2691F">
      <w:pPr>
        <w:pStyle w:val="NoSpacing"/>
        <w:numPr>
          <w:ilvl w:val="0"/>
          <w:numId w:val="3"/>
        </w:numPr>
      </w:pPr>
      <w:r>
        <w:t>Authorise account</w:t>
      </w:r>
    </w:p>
    <w:p w14:paraId="59B0A912" w14:textId="77777777" w:rsidR="00FC0D73" w:rsidRDefault="00FC0D73" w:rsidP="00D2691F">
      <w:pPr>
        <w:pStyle w:val="NoSpacing"/>
      </w:pPr>
      <w:bookmarkStart w:id="0" w:name="_GoBack"/>
      <w:bookmarkEnd w:id="0"/>
    </w:p>
    <w:p w14:paraId="6952FBCA" w14:textId="77777777" w:rsidR="00017390" w:rsidRDefault="00FC0D73" w:rsidP="00D2691F">
      <w:pPr>
        <w:pStyle w:val="NoSpacing"/>
      </w:pPr>
      <w:r>
        <w:t>The 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rsconnect</w:t>
      </w:r>
      <w:proofErr w:type="spellEnd"/>
      <w:r>
        <w:t xml:space="preserve"> package must be authorized to your account using a token and secret. To do this, </w:t>
      </w:r>
      <w:r w:rsidR="00017390">
        <w:t xml:space="preserve">go to </w:t>
      </w:r>
      <w:hyperlink r:id="rId6" w:anchor="/tokens" w:history="1">
        <w:r w:rsidR="00017390" w:rsidRPr="003A53C4">
          <w:rPr>
            <w:rStyle w:val="Hyperlink"/>
          </w:rPr>
          <w:t>www.shinyapps.io/admin/#/tokens</w:t>
        </w:r>
      </w:hyperlink>
      <w:r w:rsidR="00017390">
        <w:t xml:space="preserve"> and follow the instructions to copy and </w:t>
      </w:r>
      <w:r>
        <w:t>paste</w:t>
      </w:r>
      <w:r w:rsidR="00017390">
        <w:t xml:space="preserve"> the code containing the token and secret int</w:t>
      </w:r>
      <w:r>
        <w:t xml:space="preserve">o your console to authorize your </w:t>
      </w:r>
      <w:r w:rsidR="001D5294">
        <w:t>computer.</w:t>
      </w:r>
      <w:r>
        <w:t xml:space="preserve"> Once you've entered the command successfully in R, that computer is now </w:t>
      </w:r>
      <w:r w:rsidR="00017390">
        <w:t xml:space="preserve">authorized to deploy applications to your </w:t>
      </w:r>
      <w:r>
        <w:t>shinyapps.io account.</w:t>
      </w:r>
    </w:p>
    <w:p w14:paraId="2F9275EF" w14:textId="77777777" w:rsidR="00FC0D73" w:rsidRDefault="00FC0D73" w:rsidP="00D2691F">
      <w:pPr>
        <w:pStyle w:val="NoSpacing"/>
      </w:pPr>
    </w:p>
    <w:p w14:paraId="20C32DD7" w14:textId="77777777" w:rsidR="00FC0D73" w:rsidRDefault="00017390" w:rsidP="00D2691F">
      <w:pPr>
        <w:pStyle w:val="NoSpacing"/>
        <w:numPr>
          <w:ilvl w:val="0"/>
          <w:numId w:val="3"/>
        </w:numPr>
      </w:pPr>
      <w:r>
        <w:t xml:space="preserve">Once the </w:t>
      </w:r>
      <w:proofErr w:type="spellStart"/>
      <w:r>
        <w:t>rsconnect</w:t>
      </w:r>
      <w:proofErr w:type="spellEnd"/>
      <w:r>
        <w:t xml:space="preserve"> package has been configured you can deploy apps to the Ecobat account/update current ones.</w:t>
      </w:r>
    </w:p>
    <w:p w14:paraId="7AC246AD" w14:textId="77777777" w:rsidR="00FC0D73" w:rsidRDefault="00FC0D73" w:rsidP="00D2691F">
      <w:pPr>
        <w:pStyle w:val="NoSpacing"/>
      </w:pPr>
    </w:p>
    <w:p w14:paraId="0A1E562F" w14:textId="77777777" w:rsidR="00FC0D73" w:rsidRDefault="00FC0D73" w:rsidP="00D2691F">
      <w:pPr>
        <w:pStyle w:val="NoSpacing"/>
      </w:pPr>
    </w:p>
    <w:p w14:paraId="48DCFBF3" w14:textId="77777777" w:rsidR="00017390" w:rsidRDefault="00017390" w:rsidP="00D2691F">
      <w:pPr>
        <w:pStyle w:val="NoSpacing"/>
      </w:pPr>
    </w:p>
    <w:p w14:paraId="60BA7FED" w14:textId="77777777" w:rsidR="00D2691F" w:rsidRPr="00D2691F" w:rsidRDefault="00D2691F" w:rsidP="00D2691F">
      <w:pPr>
        <w:pStyle w:val="NoSpacing"/>
        <w:rPr>
          <w:u w:val="single"/>
        </w:rPr>
      </w:pPr>
      <w:r w:rsidRPr="00D2691F">
        <w:rPr>
          <w:u w:val="single"/>
        </w:rPr>
        <w:t>Editing the code</w:t>
      </w:r>
    </w:p>
    <w:p w14:paraId="6DCAA174" w14:textId="77777777" w:rsidR="00FC0D73" w:rsidRDefault="00FC0D73" w:rsidP="00D2691F">
      <w:pPr>
        <w:pStyle w:val="NoSpacing"/>
      </w:pPr>
      <w:r>
        <w:t>In Dropbox, Shiny Apps – App 2 is what you’re after.</w:t>
      </w:r>
    </w:p>
    <w:p w14:paraId="11A0D0BC" w14:textId="77777777" w:rsidR="00FC0D73" w:rsidRDefault="00FC0D73" w:rsidP="00D2691F">
      <w:pPr>
        <w:pStyle w:val="NoSpacing"/>
      </w:pPr>
      <w:r>
        <w:t xml:space="preserve">This should contain </w:t>
      </w:r>
      <w:proofErr w:type="spellStart"/>
      <w:r>
        <w:t>server.R</w:t>
      </w:r>
      <w:proofErr w:type="spellEnd"/>
      <w:r>
        <w:t xml:space="preserve">, </w:t>
      </w:r>
      <w:proofErr w:type="spellStart"/>
      <w:r>
        <w:t>ui.R</w:t>
      </w:r>
      <w:proofErr w:type="spellEnd"/>
      <w:r>
        <w:t xml:space="preserve">, </w:t>
      </w:r>
      <w:proofErr w:type="spellStart"/>
      <w:r>
        <w:t>EcobatScript.Rmd</w:t>
      </w:r>
      <w:proofErr w:type="spellEnd"/>
      <w:r>
        <w:t xml:space="preserve">, and two folders entitled www (containing ecobat-logo.png) and </w:t>
      </w:r>
      <w:proofErr w:type="spellStart"/>
      <w:r>
        <w:t>rsconnect</w:t>
      </w:r>
      <w:proofErr w:type="spellEnd"/>
      <w:r>
        <w:t xml:space="preserve">. This configuration of files </w:t>
      </w:r>
      <w:r w:rsidR="00200BBA" w:rsidRPr="00DE117F">
        <w:rPr>
          <w:b/>
          <w:i/>
        </w:rPr>
        <w:t>must</w:t>
      </w:r>
      <w:r w:rsidRPr="00DE117F">
        <w:rPr>
          <w:b/>
          <w:i/>
        </w:rPr>
        <w:t xml:space="preserve"> stay as is</w:t>
      </w:r>
      <w:r>
        <w:t>, with the log</w:t>
      </w:r>
      <w:r w:rsidR="00DE117F">
        <w:t xml:space="preserve">o in the www folder, and the R and </w:t>
      </w:r>
      <w:proofErr w:type="spellStart"/>
      <w:r w:rsidR="00DE117F">
        <w:t>Rmd</w:t>
      </w:r>
      <w:proofErr w:type="spellEnd"/>
      <w:r w:rsidR="00DE117F">
        <w:t xml:space="preserve"> files in the main folder.</w:t>
      </w:r>
    </w:p>
    <w:p w14:paraId="61747DDB" w14:textId="77777777" w:rsidR="00D2691F" w:rsidRDefault="00D2691F" w:rsidP="00D2691F">
      <w:pPr>
        <w:pStyle w:val="NoSpacing"/>
      </w:pPr>
    </w:p>
    <w:p w14:paraId="4D0D384A" w14:textId="77777777" w:rsidR="00FC0D73" w:rsidRDefault="00FC0D73" w:rsidP="00D2691F">
      <w:pPr>
        <w:pStyle w:val="NoSpacing"/>
      </w:pPr>
      <w:r>
        <w:t xml:space="preserve">You can open </w:t>
      </w:r>
      <w:proofErr w:type="spellStart"/>
      <w:r>
        <w:t>server.R</w:t>
      </w:r>
      <w:proofErr w:type="spellEnd"/>
      <w:r>
        <w:t xml:space="preserve">, </w:t>
      </w:r>
      <w:proofErr w:type="spellStart"/>
      <w:r>
        <w:t>ui.R</w:t>
      </w:r>
      <w:proofErr w:type="spellEnd"/>
      <w:r>
        <w:t xml:space="preserve"> and </w:t>
      </w:r>
      <w:proofErr w:type="spellStart"/>
      <w:r>
        <w:t>EcobatScript.Rmd</w:t>
      </w:r>
      <w:proofErr w:type="spellEnd"/>
      <w:r>
        <w:t xml:space="preserve"> in RStudio.</w:t>
      </w:r>
    </w:p>
    <w:p w14:paraId="0F3540C8" w14:textId="77777777" w:rsidR="00FC0D73" w:rsidRDefault="00D2691F" w:rsidP="00D2691F">
      <w:pPr>
        <w:pStyle w:val="NoSpacing"/>
      </w:pPr>
      <w:proofErr w:type="spellStart"/>
      <w:proofErr w:type="gramStart"/>
      <w:r>
        <w:t>s</w:t>
      </w:r>
      <w:r w:rsidR="00FC0D73">
        <w:t>erver.R</w:t>
      </w:r>
      <w:proofErr w:type="spellEnd"/>
      <w:proofErr w:type="gramEnd"/>
      <w:r w:rsidR="00FC0D73">
        <w:t xml:space="preserve"> and </w:t>
      </w:r>
      <w:proofErr w:type="spellStart"/>
      <w:r w:rsidR="00FC0D73">
        <w:t>ui.R</w:t>
      </w:r>
      <w:proofErr w:type="spellEnd"/>
      <w:r w:rsidR="00FC0D73">
        <w:t xml:space="preserve"> are responsible for the Shiny app itself, and these shouldn’t need to be edited much if at all, excepting some potential aesthetic changes down the line.</w:t>
      </w:r>
    </w:p>
    <w:p w14:paraId="09030097" w14:textId="77777777" w:rsidR="00FC0D73" w:rsidRDefault="00FC0D73" w:rsidP="00D2691F">
      <w:pPr>
        <w:pStyle w:val="NoSpacing"/>
      </w:pPr>
      <w:proofErr w:type="spellStart"/>
      <w:r w:rsidRPr="00704D61">
        <w:rPr>
          <w:highlight w:val="yellow"/>
        </w:rPr>
        <w:t>EcobatScript.Rmd</w:t>
      </w:r>
      <w:proofErr w:type="spellEnd"/>
      <w:r w:rsidRPr="00704D61">
        <w:rPr>
          <w:highlight w:val="yellow"/>
        </w:rPr>
        <w:t xml:space="preserve"> is responsible for producing the report </w:t>
      </w:r>
      <w:r w:rsidR="00DE117F" w:rsidRPr="00704D61">
        <w:rPr>
          <w:highlight w:val="yellow"/>
        </w:rPr>
        <w:t>-</w:t>
      </w:r>
      <w:r w:rsidRPr="00704D61">
        <w:rPr>
          <w:highlight w:val="yellow"/>
        </w:rPr>
        <w:t xml:space="preserve"> this is what generate</w:t>
      </w:r>
      <w:r w:rsidR="00DE117F" w:rsidRPr="00704D61">
        <w:rPr>
          <w:highlight w:val="yellow"/>
        </w:rPr>
        <w:t>s</w:t>
      </w:r>
      <w:r w:rsidRPr="00704D61">
        <w:rPr>
          <w:highlight w:val="yellow"/>
        </w:rPr>
        <w:t xml:space="preserve"> graphs, tables etc. If there is a problem with the Shiny app not generating the report properly (i.e. people are getting server errors etc) this is the likely culprit.</w:t>
      </w:r>
      <w:r w:rsidR="00DE117F" w:rsidRPr="00704D61">
        <w:rPr>
          <w:highlight w:val="yellow"/>
        </w:rPr>
        <w:t xml:space="preserve"> Therefore</w:t>
      </w:r>
      <w:r w:rsidR="00D44618" w:rsidRPr="00704D61">
        <w:rPr>
          <w:highlight w:val="yellow"/>
        </w:rPr>
        <w:t>, this is the file</w:t>
      </w:r>
      <w:r w:rsidR="00DE117F" w:rsidRPr="00704D61">
        <w:rPr>
          <w:highlight w:val="yellow"/>
        </w:rPr>
        <w:t xml:space="preserve"> you are most likely to want to edit.</w:t>
      </w:r>
    </w:p>
    <w:p w14:paraId="533A62B7" w14:textId="77777777" w:rsidR="00D44618" w:rsidRDefault="00D44618" w:rsidP="00D2691F">
      <w:pPr>
        <w:pStyle w:val="NoSpacing"/>
      </w:pPr>
    </w:p>
    <w:p w14:paraId="01E9F9B9" w14:textId="77777777" w:rsidR="00DE117F" w:rsidRDefault="00DE117F" w:rsidP="00D2691F">
      <w:pPr>
        <w:pStyle w:val="NoSpacing"/>
      </w:pPr>
      <w:r>
        <w:t>As per above, any changes that need to be made should first be made in App-3 to allow you to test it in RStudio, but then the changes should be migrated across to App-2. This is a bit of a pain but it’s something I haven’t been able to find a workaround for yet.</w:t>
      </w:r>
    </w:p>
    <w:p w14:paraId="081DEFA0" w14:textId="77777777" w:rsidR="00DE117F" w:rsidRDefault="00DE117F" w:rsidP="00D2691F">
      <w:pPr>
        <w:pStyle w:val="NoSpacing"/>
      </w:pPr>
      <w:r>
        <w:t>For editing purposes, you will also need to change how R Markdown reads in files – chunks 2 and 3. To be able to test files, remove the hashtag from one of the lines of</w:t>
      </w:r>
      <w:r w:rsidR="00D44618">
        <w:t xml:space="preserve"> read.csv code in chunk 2, and change the file path to the file you are testing with. Add a # to </w:t>
      </w:r>
      <w:proofErr w:type="spellStart"/>
      <w:r w:rsidR="00D44618">
        <w:t>df</w:t>
      </w:r>
      <w:proofErr w:type="spellEnd"/>
      <w:r w:rsidR="00D44618">
        <w:t>&lt;-</w:t>
      </w:r>
      <w:proofErr w:type="spellStart"/>
      <w:r w:rsidR="00D44618">
        <w:t>params$n</w:t>
      </w:r>
      <w:proofErr w:type="spellEnd"/>
      <w:r w:rsidR="00D44618">
        <w:t xml:space="preserve"> in chunk 3. When you finish editing and are deploying to Shinyapps.io, don’t forget to switch the hashtags back (remove the hashtag from chunk 3 and add one back in to chunk 2) to ensure it reads </w:t>
      </w:r>
      <w:proofErr w:type="gramStart"/>
      <w:r w:rsidR="00D44618">
        <w:t>it’s</w:t>
      </w:r>
      <w:proofErr w:type="gramEnd"/>
      <w:r w:rsidR="00D44618">
        <w:t xml:space="preserve"> files correctly.</w:t>
      </w:r>
    </w:p>
    <w:p w14:paraId="7F7E7031" w14:textId="77777777" w:rsidR="00FC0D73" w:rsidRDefault="00FC0D73" w:rsidP="00D2691F">
      <w:pPr>
        <w:pStyle w:val="NoSpacing"/>
      </w:pPr>
    </w:p>
    <w:p w14:paraId="30A2F8EF" w14:textId="77777777" w:rsidR="00D44618" w:rsidRDefault="00FC0D73" w:rsidP="00D2691F">
      <w:pPr>
        <w:pStyle w:val="NoSpacing"/>
      </w:pPr>
      <w:r>
        <w:t xml:space="preserve">Once you have finished editing it, make sure your </w:t>
      </w:r>
      <w:proofErr w:type="spellStart"/>
      <w:r>
        <w:t>server.R</w:t>
      </w:r>
      <w:proofErr w:type="spellEnd"/>
      <w:r>
        <w:t xml:space="preserve">, </w:t>
      </w:r>
      <w:proofErr w:type="spellStart"/>
      <w:r>
        <w:t>ui.R</w:t>
      </w:r>
      <w:proofErr w:type="spellEnd"/>
      <w:r>
        <w:t xml:space="preserve"> and </w:t>
      </w:r>
      <w:proofErr w:type="spellStart"/>
      <w:r>
        <w:t>EcobatScript.Rmd</w:t>
      </w:r>
      <w:proofErr w:type="spellEnd"/>
      <w:r>
        <w:t xml:space="preserve"> are all saved, and then open either the </w:t>
      </w:r>
      <w:proofErr w:type="spellStart"/>
      <w:r>
        <w:t>server.R</w:t>
      </w:r>
      <w:proofErr w:type="spellEnd"/>
      <w:r>
        <w:t xml:space="preserve"> or </w:t>
      </w:r>
      <w:proofErr w:type="spellStart"/>
      <w:r>
        <w:t>ui.R</w:t>
      </w:r>
      <w:proofErr w:type="spellEnd"/>
      <w:r>
        <w:t xml:space="preserve"> and look for the little blue symbol in the top right hand corner of the R script, next to where it says ‘Run App</w:t>
      </w:r>
      <w:r w:rsidR="00D44618">
        <w:t>’.</w:t>
      </w:r>
    </w:p>
    <w:p w14:paraId="7734BE2A" w14:textId="77777777" w:rsidR="00D44618" w:rsidRDefault="00D44618" w:rsidP="00D2691F">
      <w:pPr>
        <w:pStyle w:val="NoSpacing"/>
      </w:pPr>
      <w:r>
        <w:rPr>
          <w:noProof/>
          <w:lang w:eastAsia="en-GB"/>
        </w:rPr>
        <w:drawing>
          <wp:inline distT="0" distB="0" distL="0" distR="0" wp14:anchorId="2681BABF" wp14:editId="59E5EE87">
            <wp:extent cx="2286000" cy="228600"/>
            <wp:effectExtent l="0" t="0" r="0" b="0"/>
            <wp:docPr id="1" name="Picture 1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g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4D31" w14:textId="77777777" w:rsidR="00FC0D73" w:rsidRDefault="00FC0D73" w:rsidP="00D2691F">
      <w:pPr>
        <w:pStyle w:val="NoSpacing"/>
      </w:pPr>
      <w:r>
        <w:t>This is the publish button. To publish, click the little down arrow to the right of it, and select the title of the app (Data Analysis – it should be ticked). Check everything is in order (all the correct files are checked) and click Pub</w:t>
      </w:r>
      <w:r w:rsidR="00017390">
        <w:t>lish. It might take a little bit of time to publish (though the first time you publish it takes longer, subsequent updates should be quicker as the packages have already been loaded.)</w:t>
      </w:r>
    </w:p>
    <w:p w14:paraId="184E1510" w14:textId="77777777" w:rsidR="00017390" w:rsidRDefault="00017390" w:rsidP="00D2691F">
      <w:pPr>
        <w:pStyle w:val="NoSpacing"/>
      </w:pPr>
    </w:p>
    <w:p w14:paraId="068ACC80" w14:textId="77777777" w:rsidR="00D2691F" w:rsidRPr="00D2691F" w:rsidRDefault="00D2691F" w:rsidP="00D2691F">
      <w:pPr>
        <w:pStyle w:val="NoSpacing"/>
        <w:rPr>
          <w:u w:val="single"/>
        </w:rPr>
      </w:pPr>
      <w:r w:rsidRPr="00D2691F">
        <w:rPr>
          <w:u w:val="single"/>
        </w:rPr>
        <w:t>Embedding Apps</w:t>
      </w:r>
      <w:r w:rsidR="001D5294">
        <w:rPr>
          <w:u w:val="single"/>
        </w:rPr>
        <w:t xml:space="preserve"> in Drupal</w:t>
      </w:r>
    </w:p>
    <w:p w14:paraId="15D3FB22" w14:textId="77777777" w:rsidR="00017390" w:rsidRDefault="00017390" w:rsidP="00D2691F">
      <w:pPr>
        <w:pStyle w:val="NoSpacing"/>
      </w:pPr>
      <w:r>
        <w:t>If you edit App-2 (the one embedded on the Ecobat website), when you publish the updated version, the embedded app will update automatically without you having to change anything in the embedded app. However</w:t>
      </w:r>
      <w:r w:rsidR="00D2691F">
        <w:t>,</w:t>
      </w:r>
      <w:r>
        <w:t xml:space="preserve"> if you wish to embed a new app, or need to change something, this is how to embed</w:t>
      </w:r>
      <w:r w:rsidR="00D2691F">
        <w:t xml:space="preserve"> apps within D</w:t>
      </w:r>
      <w:r>
        <w:t>rupal:</w:t>
      </w:r>
    </w:p>
    <w:p w14:paraId="0055F669" w14:textId="77777777" w:rsidR="00017390" w:rsidRDefault="00017390" w:rsidP="00D2691F">
      <w:pPr>
        <w:pStyle w:val="NoSpacing"/>
      </w:pPr>
      <w:r>
        <w:t xml:space="preserve">On the page </w:t>
      </w:r>
      <w:r w:rsidR="00192C09">
        <w:t xml:space="preserve">where </w:t>
      </w:r>
      <w:r>
        <w:t>you want to embed the app, click edit</w:t>
      </w:r>
      <w:r w:rsidR="00D2691F">
        <w:t>, switch t</w:t>
      </w:r>
      <w:r w:rsidR="00192C09">
        <w:t xml:space="preserve">o </w:t>
      </w:r>
      <w:r w:rsidR="00D2691F">
        <w:t>plain text editor, change the text format to full HTML,</w:t>
      </w:r>
      <w:r>
        <w:t xml:space="preserve"> and insert the following</w:t>
      </w:r>
      <w:r w:rsidR="00192C09">
        <w:t>:</w:t>
      </w:r>
    </w:p>
    <w:p w14:paraId="7CDAD050" w14:textId="77777777" w:rsidR="00192C09" w:rsidRDefault="00192C09" w:rsidP="00D2691F">
      <w:pPr>
        <w:pStyle w:val="NoSpacing"/>
      </w:pPr>
    </w:p>
    <w:p w14:paraId="717699C7" w14:textId="77777777" w:rsidR="00017390" w:rsidRDefault="00017390" w:rsidP="00D2691F">
      <w:pPr>
        <w:pStyle w:val="NoSpacing"/>
      </w:pPr>
      <w:r>
        <w:t>&lt;</w:t>
      </w:r>
      <w:r w:rsidRPr="00017390">
        <w:t xml:space="preserve">iframe height="800" </w:t>
      </w:r>
      <w:proofErr w:type="spellStart"/>
      <w:r w:rsidRPr="00017390">
        <w:t>src</w:t>
      </w:r>
      <w:proofErr w:type="spellEnd"/>
      <w:r w:rsidRPr="00017390">
        <w:t>="</w:t>
      </w:r>
      <w:r>
        <w:t>INSERT URL HERE" width="800"&gt;&lt;/iframe&gt;</w:t>
      </w:r>
    </w:p>
    <w:p w14:paraId="6DF65429" w14:textId="77777777" w:rsidR="001D5294" w:rsidRDefault="001D5294" w:rsidP="00D2691F">
      <w:pPr>
        <w:pStyle w:val="NoSpacing"/>
      </w:pPr>
    </w:p>
    <w:p w14:paraId="1E07A641" w14:textId="77777777" w:rsidR="00D2691F" w:rsidRDefault="00D2691F" w:rsidP="00D2691F">
      <w:pPr>
        <w:pStyle w:val="NoSpacing"/>
      </w:pPr>
      <w:r>
        <w:t>Click save</w:t>
      </w:r>
    </w:p>
    <w:sectPr w:rsidR="00D2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1BCA"/>
    <w:multiLevelType w:val="hybridMultilevel"/>
    <w:tmpl w:val="99106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6A0E"/>
    <w:multiLevelType w:val="hybridMultilevel"/>
    <w:tmpl w:val="6A6E59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C2574"/>
    <w:multiLevelType w:val="hybridMultilevel"/>
    <w:tmpl w:val="2FA2E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87E72"/>
    <w:multiLevelType w:val="hybridMultilevel"/>
    <w:tmpl w:val="18805F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E4"/>
    <w:rsid w:val="00017390"/>
    <w:rsid w:val="000E2B29"/>
    <w:rsid w:val="00192C09"/>
    <w:rsid w:val="001D5294"/>
    <w:rsid w:val="00200BBA"/>
    <w:rsid w:val="003823A5"/>
    <w:rsid w:val="003B5B2D"/>
    <w:rsid w:val="006967E4"/>
    <w:rsid w:val="00704D61"/>
    <w:rsid w:val="0078450F"/>
    <w:rsid w:val="007F4332"/>
    <w:rsid w:val="00924280"/>
    <w:rsid w:val="009D574F"/>
    <w:rsid w:val="00A7084D"/>
    <w:rsid w:val="00B053AB"/>
    <w:rsid w:val="00B35D25"/>
    <w:rsid w:val="00D2691F"/>
    <w:rsid w:val="00D44618"/>
    <w:rsid w:val="00D73E30"/>
    <w:rsid w:val="00D9102D"/>
    <w:rsid w:val="00DE117F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C34A"/>
  <w15:chartTrackingRefBased/>
  <w15:docId w15:val="{A60FA1C0-1BC7-4C3C-BBC1-E1E4209C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0D7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0D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0D73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FC0D7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C0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C0D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0D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0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0D7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601">
              <w:marLeft w:val="0"/>
              <w:marRight w:val="0"/>
              <w:marTop w:val="120"/>
              <w:marBottom w:val="300"/>
              <w:divBdr>
                <w:top w:val="none" w:sz="0" w:space="15" w:color="7FABD2"/>
                <w:left w:val="single" w:sz="18" w:space="15" w:color="7FABD2"/>
                <w:bottom w:val="none" w:sz="0" w:space="15" w:color="7FABD2"/>
                <w:right w:val="none" w:sz="0" w:space="15" w:color="7FABD2"/>
              </w:divBdr>
            </w:div>
            <w:div w:id="1859930851">
              <w:marLeft w:val="0"/>
              <w:marRight w:val="0"/>
              <w:marTop w:val="0"/>
              <w:marBottom w:val="30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791559523">
                  <w:marLeft w:val="0"/>
                  <w:marRight w:val="0"/>
                  <w:marTop w:val="0"/>
                  <w:marBottom w:val="0"/>
                  <w:divBdr>
                    <w:top w:val="none" w:sz="0" w:space="8" w:color="E9E9E9"/>
                    <w:left w:val="none" w:sz="0" w:space="11" w:color="E9E9E9"/>
                    <w:bottom w:val="single" w:sz="6" w:space="8" w:color="E9E9E9"/>
                    <w:right w:val="none" w:sz="0" w:space="11" w:color="E9E9E9"/>
                  </w:divBdr>
                </w:div>
                <w:div w:id="6944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281823">
              <w:marLeft w:val="0"/>
              <w:marRight w:val="0"/>
              <w:marTop w:val="0"/>
              <w:marBottom w:val="30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52973816">
                  <w:marLeft w:val="0"/>
                  <w:marRight w:val="0"/>
                  <w:marTop w:val="0"/>
                  <w:marBottom w:val="0"/>
                  <w:divBdr>
                    <w:top w:val="none" w:sz="0" w:space="8" w:color="E9E9E9"/>
                    <w:left w:val="none" w:sz="0" w:space="11" w:color="E9E9E9"/>
                    <w:bottom w:val="single" w:sz="6" w:space="8" w:color="E9E9E9"/>
                    <w:right w:val="none" w:sz="0" w:space="11" w:color="E9E9E9"/>
                  </w:divBdr>
                </w:div>
                <w:div w:id="17553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1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648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1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9825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7502146">
              <w:marLeft w:val="0"/>
              <w:marRight w:val="0"/>
              <w:marTop w:val="0"/>
              <w:marBottom w:val="30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951548408">
                  <w:marLeft w:val="0"/>
                  <w:marRight w:val="0"/>
                  <w:marTop w:val="0"/>
                  <w:marBottom w:val="0"/>
                  <w:divBdr>
                    <w:top w:val="none" w:sz="0" w:space="8" w:color="E9E9E9"/>
                    <w:left w:val="none" w:sz="0" w:space="11" w:color="E9E9E9"/>
                    <w:bottom w:val="single" w:sz="6" w:space="8" w:color="E9E9E9"/>
                    <w:right w:val="none" w:sz="0" w:space="11" w:color="E9E9E9"/>
                  </w:divBdr>
                </w:div>
                <w:div w:id="12585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4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inyapps.io/admin/" TargetMode="External"/><Relationship Id="rId5" Type="http://schemas.openxmlformats.org/officeDocument/2006/relationships/hyperlink" Target="mailto:info@ecobat.org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490E81F6</Template>
  <TotalTime>27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Davison</dc:creator>
  <cp:keywords/>
  <dc:description/>
  <cp:lastModifiedBy>Beth Smith</cp:lastModifiedBy>
  <cp:revision>3</cp:revision>
  <dcterms:created xsi:type="dcterms:W3CDTF">2018-10-08T16:58:00Z</dcterms:created>
  <dcterms:modified xsi:type="dcterms:W3CDTF">2018-11-15T18:17:00Z</dcterms:modified>
</cp:coreProperties>
</file>