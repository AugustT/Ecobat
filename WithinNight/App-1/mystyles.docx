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81C" w:rsidRDefault="000F763F" w:rsidP="000F763F">
      <w:pPr>
        <w:pStyle w:val="Heading5"/>
      </w:pPr>
      <w:bookmarkStart w:id="0" w:name="_GoBack"/>
      <w:bookmarkEnd w:id="0"/>
      <w:r>
        <w:t>Word doc template</w:t>
      </w:r>
    </w:p>
    <w:p w:rsidR="0089581C" w:rsidRDefault="000F763F">
      <w:pPr>
        <w:pStyle w:val="Author"/>
      </w:pPr>
      <w:r>
        <w:t>Beth</w:t>
      </w:r>
    </w:p>
    <w:p w:rsidR="0089581C" w:rsidRDefault="000F763F">
      <w:pPr>
        <w:pStyle w:val="Date"/>
      </w:pPr>
      <w:r>
        <w:t>23rd Jan 2019</w:t>
      </w:r>
    </w:p>
    <w:p w:rsidR="0089581C" w:rsidRDefault="000F763F">
      <w:pPr>
        <w:pStyle w:val="FirstParagraph"/>
      </w:pPr>
      <w:r>
        <w:t>Save this Rmd file to a convenient directory using a descriptive name. I called mine draft-styles.Rmd.</w:t>
      </w:r>
    </w:p>
    <w:sectPr w:rsidR="0089581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F763F">
      <w:pPr>
        <w:spacing w:after="0"/>
      </w:pPr>
      <w:r>
        <w:separator/>
      </w:r>
    </w:p>
  </w:endnote>
  <w:endnote w:type="continuationSeparator" w:id="0">
    <w:p w:rsidR="00000000" w:rsidRDefault="000F76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81C" w:rsidRDefault="000F763F">
      <w:r>
        <w:separator/>
      </w:r>
    </w:p>
  </w:footnote>
  <w:footnote w:type="continuationSeparator" w:id="0">
    <w:p w:rsidR="0089581C" w:rsidRDefault="000F7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233801E"/>
    <w:multiLevelType w:val="multilevel"/>
    <w:tmpl w:val="58E255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D4850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8F063C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BCFA58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E1B8FA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97307E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D20AF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E8CC92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9098C0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F4264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D14858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F227D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F763F"/>
    <w:rsid w:val="004E29B3"/>
    <w:rsid w:val="00590D07"/>
    <w:rsid w:val="006D2DB7"/>
    <w:rsid w:val="00784D58"/>
    <w:rsid w:val="0089581C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6DE799-3144-47C8-B4F8-E4073AC4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0F763F"/>
    <w:pPr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F7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B0001B6C</Template>
  <TotalTime>3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doc template</vt:lpstr>
    </vt:vector>
  </TitlesOfParts>
  <Company>University of Sussex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doc template</dc:title>
  <dc:creator>Beth</dc:creator>
  <cp:lastModifiedBy>Bethany Smith</cp:lastModifiedBy>
  <cp:revision>3</cp:revision>
  <dcterms:created xsi:type="dcterms:W3CDTF">2019-01-23T10:32:00Z</dcterms:created>
  <dcterms:modified xsi:type="dcterms:W3CDTF">2019-01-23T10:35:00Z</dcterms:modified>
</cp:coreProperties>
</file>